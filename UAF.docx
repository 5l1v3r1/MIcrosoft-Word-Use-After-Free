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350D8" w14:textId="47473E47" w:rsidR="00D94469" w:rsidRDefault="0053113C" w:rsidP="00FF1AE3">
      <w:pPr>
        <w:ind w:left="1440" w:firstLine="720"/>
      </w:pPr>
      <w:r>
        <w:rPr>
          <w:noProof/>
        </w:rPr>
        <w:pict w14:anchorId="77F85B01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left:0;text-align:left;margin-left:59.3pt;margin-top:63.35pt;width:495pt;height:54pt;z-index:2516234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" filled="f" stroked="f">
            <v:textbox>
              <w:txbxContent>
                <w:p w14:paraId="2BBD09E1" w14:textId="77777777" w:rsidR="00D94469" w:rsidRPr="00E72E69" w:rsidRDefault="00E72E69" w:rsidP="00D94469">
                  <w:pPr>
                    <w:pStyle w:val="RestaurantNameHere01"/>
                    <w:rPr>
                      <w:b/>
                      <w:sz w:val="56"/>
                      <w:szCs w:val="56"/>
                    </w:rPr>
                  </w:pPr>
                  <w:r w:rsidRPr="00E72E69">
                    <w:rPr>
                      <w:b/>
                      <w:sz w:val="56"/>
                      <w:szCs w:val="56"/>
                    </w:rPr>
                    <w:t>S&amp;V Down Home Cooking &amp; Catering</w:t>
                  </w:r>
                </w:p>
              </w:txbxContent>
            </v:textbox>
            <w10:wrap anchorx="page"/>
          </v:shape>
        </w:pict>
      </w:r>
    </w:p>
    <w:sectPr w:rsidR="00D94469" w:rsidSect="00CB43F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84064" w14:textId="77777777" w:rsidR="0053113C" w:rsidRDefault="0053113C" w:rsidP="005C6FE5">
      <w:r>
        <w:separator/>
      </w:r>
    </w:p>
  </w:endnote>
  <w:endnote w:type="continuationSeparator" w:id="0">
    <w:p w14:paraId="657D6015" w14:textId="77777777" w:rsidR="0053113C" w:rsidRDefault="0053113C" w:rsidP="005C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73C16" w14:textId="77777777" w:rsidR="0053113C" w:rsidRDefault="0053113C" w:rsidP="005C6FE5">
      <w:r>
        <w:separator/>
      </w:r>
    </w:p>
  </w:footnote>
  <w:footnote w:type="continuationSeparator" w:id="0">
    <w:p w14:paraId="00A2F1F2" w14:textId="77777777" w:rsidR="0053113C" w:rsidRDefault="0053113C" w:rsidP="005C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greenrose" style="width:4in;height:271.15pt;visibility:visible" o:bullet="t">
        <v:imagedata r:id="rId1" o:title="greenrose"/>
      </v:shape>
    </w:pict>
  </w:numPicBullet>
  <w:abstractNum w:abstractNumId="0" w15:restartNumberingAfterBreak="0">
    <w:nsid w:val="24A3379C"/>
    <w:multiLevelType w:val="hybridMultilevel"/>
    <w:tmpl w:val="2A9E6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597104"/>
    <w:multiLevelType w:val="hybridMultilevel"/>
    <w:tmpl w:val="DAB4C27E"/>
    <w:lvl w:ilvl="0" w:tplc="DDE07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45337A"/>
    <w:multiLevelType w:val="hybridMultilevel"/>
    <w:tmpl w:val="FF38BCA2"/>
    <w:lvl w:ilvl="0" w:tplc="C456C06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568EF"/>
    <w:multiLevelType w:val="hybridMultilevel"/>
    <w:tmpl w:val="D7DA3FC2"/>
    <w:lvl w:ilvl="0" w:tplc="6810A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DA71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62D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A4BB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66F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F22F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AA3B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EC62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86E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1CB1112"/>
    <w:multiLevelType w:val="hybridMultilevel"/>
    <w:tmpl w:val="0C428346"/>
    <w:lvl w:ilvl="0" w:tplc="1ED894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DB0F29"/>
    <w:multiLevelType w:val="hybridMultilevel"/>
    <w:tmpl w:val="B380E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9C4490"/>
    <w:multiLevelType w:val="hybridMultilevel"/>
    <w:tmpl w:val="3104B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D5300"/>
    <w:multiLevelType w:val="hybridMultilevel"/>
    <w:tmpl w:val="C504B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D025B"/>
    <w:multiLevelType w:val="hybridMultilevel"/>
    <w:tmpl w:val="1ADCF1AA"/>
    <w:lvl w:ilvl="0" w:tplc="B34AB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484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4EA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F2A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04A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9C5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AA4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23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C0C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attachedTemplate r:id="rId1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E69"/>
    <w:rsid w:val="00002B1B"/>
    <w:rsid w:val="000229E1"/>
    <w:rsid w:val="00037982"/>
    <w:rsid w:val="000533C1"/>
    <w:rsid w:val="000857EB"/>
    <w:rsid w:val="000B55C9"/>
    <w:rsid w:val="000B6CF7"/>
    <w:rsid w:val="000D7AC3"/>
    <w:rsid w:val="00166BE7"/>
    <w:rsid w:val="001C210B"/>
    <w:rsid w:val="001F0083"/>
    <w:rsid w:val="00304CCA"/>
    <w:rsid w:val="003715AC"/>
    <w:rsid w:val="00406AD3"/>
    <w:rsid w:val="004123E9"/>
    <w:rsid w:val="00414FB9"/>
    <w:rsid w:val="00446186"/>
    <w:rsid w:val="00476BF1"/>
    <w:rsid w:val="004948F6"/>
    <w:rsid w:val="004A1CF6"/>
    <w:rsid w:val="0053113C"/>
    <w:rsid w:val="005C6FE5"/>
    <w:rsid w:val="005F1139"/>
    <w:rsid w:val="006A4D27"/>
    <w:rsid w:val="006C4C9F"/>
    <w:rsid w:val="00733B1B"/>
    <w:rsid w:val="007B44B5"/>
    <w:rsid w:val="00857238"/>
    <w:rsid w:val="008F298E"/>
    <w:rsid w:val="009556B1"/>
    <w:rsid w:val="009752A0"/>
    <w:rsid w:val="00977C10"/>
    <w:rsid w:val="00A03A10"/>
    <w:rsid w:val="00A4126D"/>
    <w:rsid w:val="00AF5F51"/>
    <w:rsid w:val="00B17557"/>
    <w:rsid w:val="00B44B7A"/>
    <w:rsid w:val="00CB406B"/>
    <w:rsid w:val="00CB43F5"/>
    <w:rsid w:val="00D00A39"/>
    <w:rsid w:val="00D030CA"/>
    <w:rsid w:val="00D35E94"/>
    <w:rsid w:val="00D94469"/>
    <w:rsid w:val="00E07104"/>
    <w:rsid w:val="00E16154"/>
    <w:rsid w:val="00E3659B"/>
    <w:rsid w:val="00E42EAF"/>
    <w:rsid w:val="00E550F2"/>
    <w:rsid w:val="00E57171"/>
    <w:rsid w:val="00E72E69"/>
    <w:rsid w:val="00EE2C2A"/>
    <w:rsid w:val="00FB3742"/>
    <w:rsid w:val="00FD36CF"/>
    <w:rsid w:val="00FD5A7B"/>
    <w:rsid w:val="00FE54D8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9ED68F"/>
  <w15:docId w15:val="{6CEF70A8-FB45-4DA4-87AF-DAF6F7C6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469"/>
    <w:rPr>
      <w:sz w:val="24"/>
    </w:rPr>
  </w:style>
  <w:style w:type="paragraph" w:styleId="1">
    <w:name w:val="heading 1"/>
    <w:basedOn w:val="a"/>
    <w:next w:val="a"/>
    <w:qFormat/>
    <w:rsid w:val="005148E1"/>
    <w:pPr>
      <w:keepNext/>
      <w:jc w:val="center"/>
      <w:outlineLvl w:val="0"/>
    </w:pPr>
    <w:rPr>
      <w:sz w:val="72"/>
    </w:rPr>
  </w:style>
  <w:style w:type="paragraph" w:styleId="2">
    <w:name w:val="heading 2"/>
    <w:basedOn w:val="a"/>
    <w:next w:val="a"/>
    <w:link w:val="20"/>
    <w:qFormat/>
    <w:rsid w:val="005148E1"/>
    <w:pPr>
      <w:keepNext/>
      <w:jc w:val="center"/>
      <w:outlineLvl w:val="1"/>
    </w:pPr>
    <w:rPr>
      <w:i/>
      <w:color w:val="6A0402"/>
      <w:sz w:val="80"/>
    </w:rPr>
  </w:style>
  <w:style w:type="paragraph" w:styleId="3">
    <w:name w:val="heading 3"/>
    <w:basedOn w:val="a"/>
    <w:next w:val="a"/>
    <w:link w:val="30"/>
    <w:qFormat/>
    <w:rsid w:val="005148E1"/>
    <w:pPr>
      <w:keepNext/>
      <w:jc w:val="center"/>
      <w:outlineLvl w:val="2"/>
    </w:pPr>
    <w:rPr>
      <w:rFonts w:ascii="Times" w:hAnsi="Times"/>
      <w:b/>
      <w:color w:val="321B0C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ParagraphStyle">
    <w:name w:val="NormalParagraphStyle"/>
    <w:basedOn w:val="a"/>
    <w:link w:val="NormalParagraphStyleChar"/>
    <w:rsid w:val="005148E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Cs w:val="24"/>
    </w:rPr>
  </w:style>
  <w:style w:type="paragraph" w:styleId="a3">
    <w:name w:val="Body Text"/>
    <w:basedOn w:val="a"/>
    <w:link w:val="a4"/>
    <w:rsid w:val="005148E1"/>
    <w:rPr>
      <w:sz w:val="20"/>
    </w:rPr>
  </w:style>
  <w:style w:type="paragraph" w:customStyle="1" w:styleId="RestaurantNameHere01">
    <w:name w:val="Restaurant Name Here 01"/>
    <w:basedOn w:val="2"/>
    <w:link w:val="RestaurantNameHere01Char"/>
    <w:qFormat/>
    <w:rsid w:val="00D94469"/>
  </w:style>
  <w:style w:type="paragraph" w:customStyle="1" w:styleId="Timings">
    <w:name w:val="Timings"/>
    <w:basedOn w:val="NormalParagraphStyle"/>
    <w:link w:val="TimingsChar"/>
    <w:qFormat/>
    <w:rsid w:val="00D94469"/>
    <w:pPr>
      <w:jc w:val="center"/>
    </w:pPr>
    <w:rPr>
      <w:color w:val="6A0402"/>
    </w:rPr>
  </w:style>
  <w:style w:type="character" w:customStyle="1" w:styleId="20">
    <w:name w:val="标题 2 字符"/>
    <w:basedOn w:val="a0"/>
    <w:link w:val="2"/>
    <w:rsid w:val="00D94469"/>
    <w:rPr>
      <w:i/>
      <w:color w:val="6A0402"/>
      <w:sz w:val="80"/>
    </w:rPr>
  </w:style>
  <w:style w:type="character" w:customStyle="1" w:styleId="RestaurantNameHere01Char">
    <w:name w:val="Restaurant Name Here 01 Char"/>
    <w:basedOn w:val="20"/>
    <w:link w:val="RestaurantNameHere01"/>
    <w:rsid w:val="00D94469"/>
    <w:rPr>
      <w:i/>
      <w:color w:val="6A0402"/>
      <w:sz w:val="80"/>
    </w:rPr>
  </w:style>
  <w:style w:type="paragraph" w:customStyle="1" w:styleId="Address01">
    <w:name w:val="Address 01"/>
    <w:basedOn w:val="a"/>
    <w:link w:val="Address01Char"/>
    <w:qFormat/>
    <w:rsid w:val="00D94469"/>
    <w:pPr>
      <w:jc w:val="center"/>
    </w:pPr>
    <w:rPr>
      <w:rFonts w:ascii="Times" w:hAnsi="Times"/>
      <w:color w:val="6A0402"/>
    </w:rPr>
  </w:style>
  <w:style w:type="character" w:customStyle="1" w:styleId="NormalParagraphStyleChar">
    <w:name w:val="NormalParagraphStyle Char"/>
    <w:basedOn w:val="a0"/>
    <w:link w:val="NormalParagraphStyle"/>
    <w:rsid w:val="00D94469"/>
    <w:rPr>
      <w:rFonts w:ascii="Times-Roman" w:hAnsi="Times-Roman"/>
      <w:color w:val="000000"/>
      <w:sz w:val="24"/>
      <w:szCs w:val="24"/>
    </w:rPr>
  </w:style>
  <w:style w:type="character" w:customStyle="1" w:styleId="TimingsChar">
    <w:name w:val="Timings Char"/>
    <w:basedOn w:val="NormalParagraphStyleChar"/>
    <w:link w:val="Timings"/>
    <w:rsid w:val="00D94469"/>
    <w:rPr>
      <w:rFonts w:ascii="Times-Roman" w:hAnsi="Times-Roman"/>
      <w:color w:val="000000"/>
      <w:sz w:val="24"/>
      <w:szCs w:val="24"/>
    </w:rPr>
  </w:style>
  <w:style w:type="paragraph" w:customStyle="1" w:styleId="website">
    <w:name w:val="website"/>
    <w:basedOn w:val="3"/>
    <w:link w:val="websiteChar"/>
    <w:qFormat/>
    <w:rsid w:val="00D94469"/>
    <w:rPr>
      <w:b w:val="0"/>
      <w:color w:val="6A0402"/>
      <w:sz w:val="24"/>
    </w:rPr>
  </w:style>
  <w:style w:type="character" w:customStyle="1" w:styleId="Address01Char">
    <w:name w:val="Address 01 Char"/>
    <w:basedOn w:val="a0"/>
    <w:link w:val="Address01"/>
    <w:rsid w:val="00D94469"/>
    <w:rPr>
      <w:rFonts w:ascii="Times" w:hAnsi="Times"/>
      <w:color w:val="6A0402"/>
      <w:sz w:val="24"/>
    </w:rPr>
  </w:style>
  <w:style w:type="paragraph" w:customStyle="1" w:styleId="RestaurantNameHere02">
    <w:name w:val="Restaurant Name Here 02"/>
    <w:basedOn w:val="2"/>
    <w:link w:val="RestaurantNameHere02Char"/>
    <w:qFormat/>
    <w:rsid w:val="00D94469"/>
    <w:rPr>
      <w:sz w:val="68"/>
    </w:rPr>
  </w:style>
  <w:style w:type="character" w:customStyle="1" w:styleId="30">
    <w:name w:val="标题 3 字符"/>
    <w:basedOn w:val="a0"/>
    <w:link w:val="3"/>
    <w:rsid w:val="00D94469"/>
    <w:rPr>
      <w:rFonts w:ascii="Times" w:hAnsi="Times"/>
      <w:b/>
      <w:color w:val="321B0C"/>
    </w:rPr>
  </w:style>
  <w:style w:type="character" w:customStyle="1" w:styleId="websiteChar">
    <w:name w:val="website Char"/>
    <w:basedOn w:val="30"/>
    <w:link w:val="website"/>
    <w:rsid w:val="00D94469"/>
    <w:rPr>
      <w:rFonts w:ascii="Times" w:hAnsi="Times"/>
      <w:b/>
      <w:color w:val="321B0C"/>
    </w:rPr>
  </w:style>
  <w:style w:type="paragraph" w:customStyle="1" w:styleId="Footer01">
    <w:name w:val="Footer 01"/>
    <w:basedOn w:val="3"/>
    <w:link w:val="Footer01Char"/>
    <w:qFormat/>
    <w:rsid w:val="00D94469"/>
    <w:rPr>
      <w:b w:val="0"/>
      <w:color w:val="6A0402"/>
    </w:rPr>
  </w:style>
  <w:style w:type="character" w:customStyle="1" w:styleId="RestaurantNameHere02Char">
    <w:name w:val="Restaurant Name Here 02 Char"/>
    <w:basedOn w:val="20"/>
    <w:link w:val="RestaurantNameHere02"/>
    <w:rsid w:val="00D94469"/>
    <w:rPr>
      <w:i/>
      <w:color w:val="6A0402"/>
      <w:sz w:val="68"/>
    </w:rPr>
  </w:style>
  <w:style w:type="paragraph" w:customStyle="1" w:styleId="Header01">
    <w:name w:val="Header 01"/>
    <w:basedOn w:val="3"/>
    <w:link w:val="Header01Char"/>
    <w:qFormat/>
    <w:rsid w:val="00D94469"/>
    <w:rPr>
      <w:color w:val="6A0402"/>
      <w:sz w:val="32"/>
    </w:rPr>
  </w:style>
  <w:style w:type="character" w:customStyle="1" w:styleId="Footer01Char">
    <w:name w:val="Footer 01 Char"/>
    <w:basedOn w:val="30"/>
    <w:link w:val="Footer01"/>
    <w:rsid w:val="00D94469"/>
    <w:rPr>
      <w:rFonts w:ascii="Times" w:hAnsi="Times"/>
      <w:b/>
      <w:color w:val="6A0402"/>
    </w:rPr>
  </w:style>
  <w:style w:type="paragraph" w:customStyle="1" w:styleId="MenuItem01">
    <w:name w:val="Menu Item 01"/>
    <w:basedOn w:val="3"/>
    <w:link w:val="MenuItem01Char"/>
    <w:qFormat/>
    <w:rsid w:val="00D94469"/>
    <w:rPr>
      <w:color w:val="6A0402"/>
      <w:sz w:val="24"/>
    </w:rPr>
  </w:style>
  <w:style w:type="character" w:customStyle="1" w:styleId="Header01Char">
    <w:name w:val="Header 01 Char"/>
    <w:basedOn w:val="30"/>
    <w:link w:val="Header01"/>
    <w:rsid w:val="00D94469"/>
    <w:rPr>
      <w:rFonts w:ascii="Times" w:hAnsi="Times"/>
      <w:b/>
      <w:color w:val="6A0402"/>
      <w:sz w:val="32"/>
    </w:rPr>
  </w:style>
  <w:style w:type="paragraph" w:customStyle="1" w:styleId="Itemdescription01">
    <w:name w:val="Item description 01"/>
    <w:basedOn w:val="3"/>
    <w:link w:val="Itemdescription01Char"/>
    <w:qFormat/>
    <w:rsid w:val="00D94469"/>
    <w:rPr>
      <w:b w:val="0"/>
      <w:i/>
      <w:color w:val="6A0402"/>
    </w:rPr>
  </w:style>
  <w:style w:type="character" w:customStyle="1" w:styleId="MenuItem01Char">
    <w:name w:val="Menu Item 01 Char"/>
    <w:basedOn w:val="30"/>
    <w:link w:val="MenuItem01"/>
    <w:rsid w:val="00D94469"/>
    <w:rPr>
      <w:rFonts w:ascii="Times" w:hAnsi="Times"/>
      <w:b/>
      <w:color w:val="6A0402"/>
      <w:sz w:val="24"/>
    </w:rPr>
  </w:style>
  <w:style w:type="paragraph" w:customStyle="1" w:styleId="Amount">
    <w:name w:val="Amount"/>
    <w:basedOn w:val="3"/>
    <w:link w:val="AmountChar"/>
    <w:qFormat/>
    <w:rsid w:val="00D94469"/>
    <w:rPr>
      <w:b w:val="0"/>
      <w:color w:val="6A0402"/>
    </w:rPr>
  </w:style>
  <w:style w:type="character" w:customStyle="1" w:styleId="Itemdescription01Char">
    <w:name w:val="Item description 01 Char"/>
    <w:basedOn w:val="30"/>
    <w:link w:val="Itemdescription01"/>
    <w:rsid w:val="00D94469"/>
    <w:rPr>
      <w:rFonts w:ascii="Times" w:hAnsi="Times"/>
      <w:b/>
      <w:i/>
      <w:color w:val="6A0402"/>
    </w:rPr>
  </w:style>
  <w:style w:type="paragraph" w:customStyle="1" w:styleId="BodyText01">
    <w:name w:val="Body Text 01"/>
    <w:basedOn w:val="a3"/>
    <w:link w:val="BodyText01Char"/>
    <w:qFormat/>
    <w:rsid w:val="00D94469"/>
    <w:rPr>
      <w:color w:val="6A0402"/>
    </w:rPr>
  </w:style>
  <w:style w:type="character" w:customStyle="1" w:styleId="AmountChar">
    <w:name w:val="Amount Char"/>
    <w:basedOn w:val="30"/>
    <w:link w:val="Amount"/>
    <w:rsid w:val="00D94469"/>
    <w:rPr>
      <w:rFonts w:ascii="Times" w:hAnsi="Times"/>
      <w:b/>
      <w:color w:val="6A0402"/>
    </w:rPr>
  </w:style>
  <w:style w:type="character" w:styleId="a5">
    <w:name w:val="Hyperlink"/>
    <w:basedOn w:val="a0"/>
    <w:uiPriority w:val="99"/>
    <w:unhideWhenUsed/>
    <w:rsid w:val="00E72E69"/>
    <w:rPr>
      <w:color w:val="0000FF"/>
      <w:u w:val="single"/>
    </w:rPr>
  </w:style>
  <w:style w:type="character" w:customStyle="1" w:styleId="a4">
    <w:name w:val="正文文本 字符"/>
    <w:basedOn w:val="a0"/>
    <w:link w:val="a3"/>
    <w:rsid w:val="00D94469"/>
  </w:style>
  <w:style w:type="character" w:customStyle="1" w:styleId="BodyText01Char">
    <w:name w:val="Body Text 01 Char"/>
    <w:basedOn w:val="a4"/>
    <w:link w:val="BodyText01"/>
    <w:rsid w:val="00D94469"/>
    <w:rPr>
      <w:color w:val="6A0402"/>
    </w:rPr>
  </w:style>
  <w:style w:type="paragraph" w:styleId="a6">
    <w:name w:val="Balloon Text"/>
    <w:basedOn w:val="a"/>
    <w:link w:val="a7"/>
    <w:uiPriority w:val="99"/>
    <w:semiHidden/>
    <w:unhideWhenUsed/>
    <w:rsid w:val="00733B1B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733B1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17557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C6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C6FE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C6F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C6F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wrencesy\AppData\Roaming\Microsoft\Templates\HP_RestTrad_menu_TP1037876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HP_RestTrad_menu_TP10378769.dot</Template>
  <TotalTime>127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lawrencesy</dc:creator>
  <cp:keywords/>
  <dc:description/>
  <cp:lastModifiedBy>zhihua yao</cp:lastModifiedBy>
  <cp:revision>2</cp:revision>
  <cp:lastPrinted>2013-12-02T21:23:00Z</cp:lastPrinted>
  <dcterms:created xsi:type="dcterms:W3CDTF">2013-11-20T19:58:00Z</dcterms:created>
  <dcterms:modified xsi:type="dcterms:W3CDTF">2020-06-12T04:05:00Z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TC103787699990</vt:lpwstr>
  </property>
</Properties>
</file>